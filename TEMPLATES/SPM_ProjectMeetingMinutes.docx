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  <w:tc>
          <w:tcPr>
            <w:tcW w:w="4868" w:type="dxa"/>
            <w:shd w:val="clear" w:color="auto" w:fill="auto"/>
          </w:tcPr>
          <w:p w14:paraId="0F1E2850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77777777" w:rsidR="00234AFD" w:rsidRPr="00234AFD" w:rsidRDefault="00234AFD">
      <w:pPr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… if necessary ….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bookmarkStart w:id="0" w:name="_GoBack"/>
            <w:bookmarkEnd w:id="0"/>
          </w:p>
        </w:tc>
        <w:tc>
          <w:tcPr>
            <w:tcW w:w="1367" w:type="dxa"/>
            <w:vAlign w:val="center"/>
          </w:tcPr>
          <w:p w14:paraId="0CC57EA9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0F98C17C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5A64498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466139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6B0972BF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4D083D2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01FFA5B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75D45D6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F58B" w14:textId="77777777" w:rsidR="00CB4965" w:rsidRDefault="00CB4965">
      <w:pPr>
        <w:spacing w:before="0" w:after="0" w:line="240" w:lineRule="auto"/>
      </w:pPr>
      <w:r>
        <w:separator/>
      </w:r>
    </w:p>
    <w:p w14:paraId="69D4A5BE" w14:textId="77777777" w:rsidR="00CB4965" w:rsidRDefault="00CB4965"/>
    <w:p w14:paraId="1DE75878" w14:textId="77777777" w:rsidR="00CB4965" w:rsidRDefault="00CB4965"/>
  </w:endnote>
  <w:endnote w:type="continuationSeparator" w:id="0">
    <w:p w14:paraId="7609BE53" w14:textId="77777777" w:rsidR="00CB4965" w:rsidRDefault="00CB4965">
      <w:pPr>
        <w:spacing w:before="0" w:after="0" w:line="240" w:lineRule="auto"/>
      </w:pPr>
      <w:r>
        <w:continuationSeparator/>
      </w:r>
    </w:p>
    <w:p w14:paraId="6ED75EAD" w14:textId="77777777" w:rsidR="00CB4965" w:rsidRDefault="00CB4965"/>
    <w:p w14:paraId="5757FBAC" w14:textId="77777777" w:rsidR="00CB4965" w:rsidRDefault="00CB4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773E0" w14:textId="77777777" w:rsidR="00CB4965" w:rsidRDefault="00CB4965">
      <w:pPr>
        <w:spacing w:before="0" w:after="0" w:line="240" w:lineRule="auto"/>
      </w:pPr>
      <w:r>
        <w:separator/>
      </w:r>
    </w:p>
    <w:p w14:paraId="59954BEA" w14:textId="77777777" w:rsidR="00CB4965" w:rsidRDefault="00CB4965"/>
    <w:p w14:paraId="4F8E2D4B" w14:textId="77777777" w:rsidR="00CB4965" w:rsidRDefault="00CB4965"/>
  </w:footnote>
  <w:footnote w:type="continuationSeparator" w:id="0">
    <w:p w14:paraId="07E6A43A" w14:textId="77777777" w:rsidR="00CB4965" w:rsidRDefault="00CB4965">
      <w:pPr>
        <w:spacing w:before="0" w:after="0" w:line="240" w:lineRule="auto"/>
      </w:pPr>
      <w:r>
        <w:continuationSeparator/>
      </w:r>
    </w:p>
    <w:p w14:paraId="3636FE2B" w14:textId="77777777" w:rsidR="00CB4965" w:rsidRDefault="00CB4965"/>
    <w:p w14:paraId="76C17AD4" w14:textId="77777777" w:rsidR="00CB4965" w:rsidRDefault="00CB49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3A6FF0"/>
    <w:rsid w:val="003C5B98"/>
    <w:rsid w:val="0041321E"/>
    <w:rsid w:val="004B73AA"/>
    <w:rsid w:val="004D25D8"/>
    <w:rsid w:val="00502BA8"/>
    <w:rsid w:val="00534C86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262D"/>
    <w:rsid w:val="00B611B3"/>
    <w:rsid w:val="00B812C8"/>
    <w:rsid w:val="00B81E48"/>
    <w:rsid w:val="00C6120F"/>
    <w:rsid w:val="00C81C80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9E6F2EA0.dotm</Template>
  <TotalTime>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OLIVER VOGT</cp:lastModifiedBy>
  <cp:revision>7</cp:revision>
  <dcterms:created xsi:type="dcterms:W3CDTF">2018-09-22T13:45:00Z</dcterms:created>
  <dcterms:modified xsi:type="dcterms:W3CDTF">2019-03-21T15:54:00Z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